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38" w:type="dxa"/>
        <w:tblLook w:val="04A0" w:firstRow="1" w:lastRow="0" w:firstColumn="1" w:lastColumn="0" w:noHBand="0" w:noVBand="1"/>
      </w:tblPr>
      <w:tblGrid>
        <w:gridCol w:w="5386"/>
        <w:gridCol w:w="5352"/>
      </w:tblGrid>
      <w:tr w:rsidR="0009203F" w:rsidTr="00930029">
        <w:trPr>
          <w:trHeight w:val="567"/>
        </w:trPr>
        <w:tc>
          <w:tcPr>
            <w:tcW w:w="5386" w:type="dxa"/>
            <w:vAlign w:val="center"/>
          </w:tcPr>
          <w:bookmarkStart w:id="0" w:name="_GoBack"/>
          <w:bookmarkEnd w:id="0"/>
          <w:p w:rsidR="0009203F" w:rsidRDefault="00DD5E4E" w:rsidP="0034576F">
            <w:pPr>
              <w:jc w:val="center"/>
            </w:pPr>
            <w:sdt>
              <w:sdtPr>
                <w:id w:val="-1911527710"/>
                <w:lock w:val="sdtContentLocked"/>
                <w:placeholder>
                  <w:docPart w:val="B5E83C1944A84961963509E60D694FEA"/>
                </w:placeholder>
                <w:text/>
              </w:sdtPr>
              <w:sdtEndPr/>
              <w:sdtContent>
                <w:r>
                  <w:t>Titlul comunicării</w:t>
                </w:r>
              </w:sdtContent>
            </w:sdt>
          </w:p>
        </w:tc>
        <w:sdt>
          <w:sdtPr>
            <w:rPr>
              <w:rStyle w:val="TitleStyle"/>
            </w:rPr>
            <w:id w:val="-1606181368"/>
            <w:placeholder>
              <w:docPart w:val="D4C8ADCFEE5D49EF9502221E00EFEC97"/>
            </w:placeholder>
            <w:text/>
          </w:sdtPr>
          <w:sdtEndPr>
            <w:rPr>
              <w:rStyle w:val="DefaultParagraphFont"/>
              <w:b w:val="0"/>
              <w:sz w:val="24"/>
            </w:rPr>
          </w:sdtEndPr>
          <w:sdtContent>
            <w:tc>
              <w:tcPr>
                <w:tcW w:w="5352" w:type="dxa"/>
                <w:vAlign w:val="center"/>
              </w:tcPr>
              <w:p w:rsidR="0009203F" w:rsidRDefault="00DD5E4E" w:rsidP="0020666F">
                <w:pPr>
                  <w:jc w:val="center"/>
                </w:pPr>
                <w:r>
                  <w:rPr>
                    <w:rStyle w:val="TitleStyle"/>
                  </w:rPr>
                  <w:t>„Nu vreau să comunic”</w:t>
                </w:r>
              </w:p>
            </w:tc>
          </w:sdtContent>
        </w:sdt>
      </w:tr>
      <w:tr w:rsidR="0009203F" w:rsidTr="00930029">
        <w:trPr>
          <w:trHeight w:val="1134"/>
        </w:trPr>
        <w:tc>
          <w:tcPr>
            <w:tcW w:w="5386" w:type="dxa"/>
            <w:vAlign w:val="center"/>
          </w:tcPr>
          <w:p w:rsidR="0009203F" w:rsidRDefault="00DD5E4E" w:rsidP="00930029">
            <w:pPr>
              <w:jc w:val="center"/>
            </w:pPr>
            <w:sdt>
              <w:sdtPr>
                <w:id w:val="-82845063"/>
                <w:lock w:val="sdtContentLocked"/>
                <w:placeholder>
                  <w:docPart w:val="B5E83C1944A84961963509E60D694FEA"/>
                </w:placeholder>
                <w:text/>
              </w:sdtPr>
              <w:sdtEndPr/>
              <w:sdtContent>
                <w:r>
                  <w:t>Numele autorului (autorilor) și coatorului (coautorilor)</w:t>
                </w:r>
              </w:sdtContent>
            </w:sdt>
          </w:p>
        </w:tc>
        <w:sdt>
          <w:sdtPr>
            <w:rPr>
              <w:rStyle w:val="StilText"/>
            </w:rPr>
            <w:id w:val="1007950910"/>
            <w:placeholder>
              <w:docPart w:val="2EB18EA942E74981BA4620CBB776BE4B"/>
            </w:placeholder>
            <w:text w:multiLine="1"/>
          </w:sdtPr>
          <w:sdtEndPr>
            <w:rPr>
              <w:rStyle w:val="DefaultParagraphFont"/>
            </w:rPr>
          </w:sdtEndPr>
          <w:sdtContent>
            <w:tc>
              <w:tcPr>
                <w:tcW w:w="5352" w:type="dxa"/>
                <w:vAlign w:val="center"/>
              </w:tcPr>
              <w:p w:rsidR="0009203F" w:rsidRDefault="00DD5E4E" w:rsidP="0020666F">
                <w:pPr>
                  <w:jc w:val="center"/>
                </w:pPr>
                <w:r>
                  <w:rPr>
                    <w:rStyle w:val="StilText"/>
                  </w:rPr>
                  <w:t>Cojocari Dmitri</w:t>
                </w:r>
              </w:p>
            </w:tc>
          </w:sdtContent>
        </w:sdt>
      </w:tr>
      <w:tr w:rsidR="0009203F" w:rsidTr="00930029">
        <w:trPr>
          <w:trHeight w:val="567"/>
        </w:trPr>
        <w:sdt>
          <w:sdtPr>
            <w:id w:val="1911270674"/>
            <w:lock w:val="sdtContentLocked"/>
            <w:placeholder>
              <w:docPart w:val="B5E83C1944A84961963509E60D694FEA"/>
            </w:placeholder>
            <w:text/>
          </w:sdtPr>
          <w:sdtEndPr/>
          <w:sdtContent>
            <w:tc>
              <w:tcPr>
                <w:tcW w:w="5386" w:type="dxa"/>
                <w:vAlign w:val="center"/>
              </w:tcPr>
              <w:p w:rsidR="0009203F" w:rsidRDefault="00DD5E4E" w:rsidP="00930029">
                <w:pPr>
                  <w:jc w:val="center"/>
                </w:pPr>
                <w:r>
                  <w:t>Afilierea</w:t>
                </w:r>
              </w:p>
            </w:tc>
          </w:sdtContent>
        </w:sdt>
        <w:sdt>
          <w:sdtPr>
            <w:rPr>
              <w:rStyle w:val="StilAfiliere"/>
            </w:rPr>
            <w:id w:val="1341818016"/>
            <w:placeholder>
              <w:docPart w:val="39960D7B37CD4725B847FB361DD17AD7"/>
            </w:placeholder>
            <w:text/>
          </w:sdtPr>
          <w:sdtEndPr>
            <w:rPr>
              <w:rStyle w:val="DefaultParagraphFont"/>
              <w:b w:val="0"/>
            </w:rPr>
          </w:sdtEndPr>
          <w:sdtContent>
            <w:tc>
              <w:tcPr>
                <w:tcW w:w="5352" w:type="dxa"/>
                <w:vAlign w:val="center"/>
              </w:tcPr>
              <w:p w:rsidR="0009203F" w:rsidRDefault="00DD5E4E" w:rsidP="0020666F">
                <w:pPr>
                  <w:jc w:val="center"/>
                </w:pPr>
                <w:r>
                  <w:rPr>
                    <w:rStyle w:val="StilAfiliere"/>
                  </w:rPr>
                  <w:t>USARB</w:t>
                </w:r>
              </w:p>
            </w:tc>
          </w:sdtContent>
        </w:sdt>
      </w:tr>
      <w:tr w:rsidR="0009203F" w:rsidTr="00930029">
        <w:trPr>
          <w:trHeight w:val="567"/>
        </w:trPr>
        <w:sdt>
          <w:sdtPr>
            <w:id w:val="1565293101"/>
            <w:lock w:val="sdtContentLocked"/>
            <w:placeholder>
              <w:docPart w:val="B5E83C1944A84961963509E60D694FEA"/>
            </w:placeholder>
            <w:text/>
          </w:sdtPr>
          <w:sdtEndPr/>
          <w:sdtContent>
            <w:tc>
              <w:tcPr>
                <w:tcW w:w="5386" w:type="dxa"/>
                <w:vAlign w:val="center"/>
              </w:tcPr>
              <w:p w:rsidR="0009203F" w:rsidRDefault="00DD5E4E" w:rsidP="00930029">
                <w:pPr>
                  <w:jc w:val="center"/>
                </w:pPr>
                <w:r>
                  <w:t>E-mail</w:t>
                </w:r>
              </w:p>
            </w:tc>
          </w:sdtContent>
        </w:sdt>
        <w:sdt>
          <w:sdtPr>
            <w:rPr>
              <w:rStyle w:val="StilText"/>
            </w:rPr>
            <w:id w:val="-437066258"/>
            <w:placeholder>
              <w:docPart w:val="70056493B2214AE5B177CAF99BA97838"/>
            </w:placeholder>
            <w:text/>
          </w:sdtPr>
          <w:sdtEndPr>
            <w:rPr>
              <w:rStyle w:val="DefaultParagraphFont"/>
            </w:rPr>
          </w:sdtEndPr>
          <w:sdtContent>
            <w:tc>
              <w:tcPr>
                <w:tcW w:w="5352" w:type="dxa"/>
                <w:vAlign w:val="center"/>
              </w:tcPr>
              <w:p w:rsidR="0009203F" w:rsidRDefault="00DD5E4E" w:rsidP="0020666F">
                <w:pPr>
                  <w:jc w:val="center"/>
                </w:pPr>
                <w:r>
                  <w:rPr>
                    <w:rStyle w:val="StilText"/>
                  </w:rPr>
                  <w:t>cojocarida@gmail.com</w:t>
                </w:r>
              </w:p>
            </w:tc>
          </w:sdtContent>
        </w:sdt>
      </w:tr>
      <w:tr w:rsidR="0009203F" w:rsidTr="00930029">
        <w:trPr>
          <w:trHeight w:val="7654"/>
        </w:trPr>
        <w:sdt>
          <w:sdtPr>
            <w:id w:val="-938908057"/>
            <w:lock w:val="sdtContentLocked"/>
            <w:placeholder>
              <w:docPart w:val="B5E83C1944A84961963509E60D694FEA"/>
            </w:placeholder>
            <w:text/>
          </w:sdtPr>
          <w:sdtEndPr/>
          <w:sdtContent>
            <w:tc>
              <w:tcPr>
                <w:tcW w:w="5386" w:type="dxa"/>
                <w:vAlign w:val="center"/>
              </w:tcPr>
              <w:p w:rsidR="0009203F" w:rsidRDefault="00DD5E4E" w:rsidP="00930029">
                <w:pPr>
                  <w:jc w:val="center"/>
                </w:pPr>
                <w:r>
                  <w:t>Rezumat</w:t>
                </w:r>
              </w:p>
            </w:tc>
          </w:sdtContent>
        </w:sdt>
        <w:tc>
          <w:tcPr>
            <w:tcW w:w="5352" w:type="dxa"/>
          </w:tcPr>
          <w:sdt>
            <w:sdtPr>
              <w:rPr>
                <w:rStyle w:val="StilRezumat"/>
              </w:rPr>
              <w:id w:val="-324898048"/>
              <w:placeholder>
                <w:docPart w:val="C75B21882EAB43C791EC0C43852D857A"/>
              </w:placeholder>
              <w:text w:multiLine="1"/>
            </w:sdtPr>
            <w:sdtEndPr>
              <w:rPr>
                <w:rStyle w:val="StilRezumat"/>
              </w:rPr>
            </w:sdtEndPr>
            <w:sdtContent>
              <w:p w:rsidR="0020666F" w:rsidRDefault="00DD5E4E" w:rsidP="0034576F">
                <w:pPr>
                  <w:rPr>
                    <w:rStyle w:val="StilRezumat"/>
                  </w:rPr>
                </w:pPr>
                <w:r>
                  <w:rPr>
                    <w:rStyle w:val="StilRezumat"/>
                  </w:rPr>
                  <w:t>Video provides a powerful way to help you prove your point. When you click Online Video, you can paste in the embed code for the video you want to add. You can also type a keyword to search online for the video that best fits your document.</w:t>
                </w:r>
                <w:r>
                  <w:rPr>
                    <w:rStyle w:val="StilRezumat"/>
                  </w:rPr>
                  <w:b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Pr>
                    <w:rStyle w:val="StilRezumat"/>
                  </w:rPr>
                  <w:br/>
                  <w:t>Themes and styles also help keep your document coordinated. When you click Design and choose a new Theme, the pictures, charts, and SmartArt graphics change to match your new theme. When you apply styles, your headings change to match the new theme.</w:t>
                </w:r>
                <w:r>
                  <w:rPr>
                    <w:rStyle w:val="StilRezumat"/>
                  </w:rPr>
                  <w:b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dtContent>
          </w:sdt>
          <w:p w:rsidR="0020666F" w:rsidRPr="0020666F" w:rsidRDefault="0020666F" w:rsidP="0034576F">
            <w:pPr>
              <w:rPr>
                <w:rFonts w:ascii="Candara Light" w:hAnsi="Candara Light"/>
              </w:rPr>
            </w:pPr>
          </w:p>
        </w:tc>
      </w:tr>
      <w:tr w:rsidR="0009203F" w:rsidTr="00930029">
        <w:trPr>
          <w:trHeight w:val="2835"/>
        </w:trPr>
        <w:sdt>
          <w:sdtPr>
            <w:id w:val="663126128"/>
            <w:lock w:val="sdtContentLocked"/>
            <w:placeholder>
              <w:docPart w:val="8767D6FE799E4BF8A676D88898DCCF74"/>
            </w:placeholder>
            <w:text/>
          </w:sdtPr>
          <w:sdtEndPr/>
          <w:sdtContent>
            <w:tc>
              <w:tcPr>
                <w:tcW w:w="5386" w:type="dxa"/>
                <w:vAlign w:val="center"/>
              </w:tcPr>
              <w:p w:rsidR="0009203F" w:rsidRDefault="00DD5E4E" w:rsidP="00930029">
                <w:pPr>
                  <w:jc w:val="center"/>
                </w:pPr>
                <w:r>
                  <w:t>Referințe bibliografice</w:t>
                </w:r>
              </w:p>
            </w:tc>
          </w:sdtContent>
        </w:sdt>
        <w:sdt>
          <w:sdtPr>
            <w:rPr>
              <w:rStyle w:val="StilText"/>
            </w:rPr>
            <w:id w:val="1968544022"/>
            <w:placeholder>
              <w:docPart w:val="4BB6F37DFF4B4A89955A4E71730D6BEF"/>
            </w:placeholder>
            <w:text w:multiLine="1"/>
          </w:sdtPr>
          <w:sdtEndPr>
            <w:rPr>
              <w:rStyle w:val="DefaultParagraphFont"/>
            </w:rPr>
          </w:sdtEndPr>
          <w:sdtContent>
            <w:tc>
              <w:tcPr>
                <w:tcW w:w="5352" w:type="dxa"/>
              </w:tcPr>
              <w:p w:rsidR="0009203F" w:rsidRDefault="00DD5E4E" w:rsidP="00930029">
                <w:pPr>
                  <w:jc w:val="center"/>
                </w:pPr>
                <w:r>
                  <w:rPr>
                    <w:rStyle w:val="StilText"/>
                  </w:rPr>
                  <w:t>„Totul este în carte”</w:t>
                </w:r>
                <w:r>
                  <w:rPr>
                    <w:rStyle w:val="StilText"/>
                  </w:rPr>
                  <w:br/>
                  <w:t>„Homo sapiens”</w:t>
                </w:r>
                <w:r>
                  <w:rPr>
                    <w:rStyle w:val="StilText"/>
                  </w:rPr>
                  <w:br/>
                  <w:t>„Jos Palaria”</w:t>
                </w:r>
              </w:p>
            </w:tc>
          </w:sdtContent>
        </w:sdt>
      </w:tr>
    </w:tbl>
    <w:p w:rsidR="00861E17" w:rsidRDefault="00861E17"/>
    <w:sectPr w:rsidR="00861E17" w:rsidSect="00930029">
      <w:pgSz w:w="11907" w:h="16840"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ndara Light">
    <w:panose1 w:val="020E0502030303020204"/>
    <w:charset w:val="CC"/>
    <w:family w:val="swiss"/>
    <w:pitch w:val="variable"/>
    <w:sig w:usb0="A00002FF"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6F"/>
    <w:rsid w:val="0009203F"/>
    <w:rsid w:val="0020666F"/>
    <w:rsid w:val="0034576F"/>
    <w:rsid w:val="006559C8"/>
    <w:rsid w:val="00786D7D"/>
    <w:rsid w:val="00861E17"/>
    <w:rsid w:val="00866333"/>
    <w:rsid w:val="00930029"/>
    <w:rsid w:val="00DD5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71AC7-77DE-4E66-9E84-5D33B5AB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9203F"/>
    <w:rPr>
      <w:color w:val="808080"/>
    </w:rPr>
  </w:style>
  <w:style w:type="character" w:customStyle="1" w:styleId="StilTitlu">
    <w:name w:val="StilTitlu"/>
    <w:basedOn w:val="DefaultParagraphFont"/>
    <w:uiPriority w:val="1"/>
    <w:rsid w:val="00866333"/>
    <w:rPr>
      <w:rFonts w:ascii="Times New Roman" w:hAnsi="Times New Roman"/>
      <w:b/>
      <w:sz w:val="28"/>
    </w:rPr>
  </w:style>
  <w:style w:type="character" w:customStyle="1" w:styleId="StilText">
    <w:name w:val="StilText"/>
    <w:basedOn w:val="DefaultParagraphFont"/>
    <w:uiPriority w:val="1"/>
    <w:rsid w:val="00866333"/>
    <w:rPr>
      <w:rFonts w:ascii="Times New Roman" w:hAnsi="Times New Roman"/>
      <w:sz w:val="24"/>
    </w:rPr>
  </w:style>
  <w:style w:type="character" w:customStyle="1" w:styleId="Style1">
    <w:name w:val="Style1"/>
    <w:basedOn w:val="DefaultParagraphFont"/>
    <w:uiPriority w:val="1"/>
    <w:rsid w:val="00866333"/>
  </w:style>
  <w:style w:type="character" w:customStyle="1" w:styleId="TitleStyle">
    <w:name w:val="TitleStyle"/>
    <w:basedOn w:val="DefaultParagraphFont"/>
    <w:uiPriority w:val="1"/>
    <w:rsid w:val="00866333"/>
    <w:rPr>
      <w:rFonts w:ascii="Times New Roman" w:hAnsi="Times New Roman"/>
      <w:b/>
      <w:sz w:val="28"/>
    </w:rPr>
  </w:style>
  <w:style w:type="character" w:customStyle="1" w:styleId="StilAfiliere">
    <w:name w:val="StilAfiliere"/>
    <w:basedOn w:val="DefaultParagraphFont"/>
    <w:uiPriority w:val="1"/>
    <w:rsid w:val="00866333"/>
    <w:rPr>
      <w:rFonts w:ascii="Times New Roman" w:hAnsi="Times New Roman"/>
      <w:b/>
      <w:sz w:val="24"/>
    </w:rPr>
  </w:style>
  <w:style w:type="character" w:customStyle="1" w:styleId="StilRezumat">
    <w:name w:val="StilRezumat"/>
    <w:basedOn w:val="DefaultParagraphFont"/>
    <w:uiPriority w:val="1"/>
    <w:rsid w:val="00866333"/>
    <w:rPr>
      <w:rFonts w:ascii="Candara Light" w:hAnsi="Candara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Ytrium\Desktop\Univer\AG\Laboratoare\Laborator7\Lab7_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E83C1944A84961963509E60D694FEA"/>
        <w:category>
          <w:name w:val="General"/>
          <w:gallery w:val="placeholder"/>
        </w:category>
        <w:types>
          <w:type w:val="bbPlcHdr"/>
        </w:types>
        <w:behaviors>
          <w:behavior w:val="content"/>
        </w:behaviors>
        <w:guid w:val="{FABBB5FE-65A3-4645-B740-795033A7F683}"/>
      </w:docPartPr>
      <w:docPartBody>
        <w:p w:rsidR="00CC0D5E" w:rsidRDefault="002B515A">
          <w:pPr>
            <w:pStyle w:val="B5E83C1944A84961963509E60D694FEA"/>
          </w:pPr>
          <w:r w:rsidRPr="0090245E">
            <w:rPr>
              <w:rStyle w:val="PlaceholderText"/>
            </w:rPr>
            <w:t>Click here to enter text.</w:t>
          </w:r>
        </w:p>
      </w:docPartBody>
    </w:docPart>
    <w:docPart>
      <w:docPartPr>
        <w:name w:val="D4C8ADCFEE5D49EF9502221E00EFEC97"/>
        <w:category>
          <w:name w:val="General"/>
          <w:gallery w:val="placeholder"/>
        </w:category>
        <w:types>
          <w:type w:val="bbPlcHdr"/>
        </w:types>
        <w:behaviors>
          <w:behavior w:val="content"/>
        </w:behaviors>
        <w:guid w:val="{2DA56992-23F0-4456-B854-03C755EBA29F}"/>
      </w:docPartPr>
      <w:docPartBody>
        <w:p w:rsidR="00CC0D5E" w:rsidRDefault="002B515A">
          <w:pPr>
            <w:pStyle w:val="D4C8ADCFEE5D49EF9502221E00EFEC97"/>
          </w:pPr>
          <w:r w:rsidRPr="0034576F">
            <w:rPr>
              <w:rStyle w:val="PlaceholderText"/>
              <w:rFonts w:cs="Times New Roman"/>
              <w:b/>
              <w:sz w:val="28"/>
              <w:szCs w:val="28"/>
            </w:rPr>
            <w:t>Titlul comunicării</w:t>
          </w:r>
        </w:p>
      </w:docPartBody>
    </w:docPart>
    <w:docPart>
      <w:docPartPr>
        <w:name w:val="2EB18EA942E74981BA4620CBB776BE4B"/>
        <w:category>
          <w:name w:val="General"/>
          <w:gallery w:val="placeholder"/>
        </w:category>
        <w:types>
          <w:type w:val="bbPlcHdr"/>
        </w:types>
        <w:behaviors>
          <w:behavior w:val="content"/>
        </w:behaviors>
        <w:guid w:val="{6E9AA805-45B4-4F1C-A37E-597453EBA92A}"/>
      </w:docPartPr>
      <w:docPartBody>
        <w:p w:rsidR="00CC0D5E" w:rsidRDefault="002B515A">
          <w:pPr>
            <w:pStyle w:val="2EB18EA942E74981BA4620CBB776BE4B"/>
          </w:pPr>
          <w:r>
            <w:rPr>
              <w:rStyle w:val="PlaceholderText"/>
            </w:rPr>
            <w:t>Numele autorului lucrării</w:t>
          </w:r>
        </w:p>
      </w:docPartBody>
    </w:docPart>
    <w:docPart>
      <w:docPartPr>
        <w:name w:val="39960D7B37CD4725B847FB361DD17AD7"/>
        <w:category>
          <w:name w:val="General"/>
          <w:gallery w:val="placeholder"/>
        </w:category>
        <w:types>
          <w:type w:val="bbPlcHdr"/>
        </w:types>
        <w:behaviors>
          <w:behavior w:val="content"/>
        </w:behaviors>
        <w:guid w:val="{8764DCF2-0F46-4F60-A66F-CCD723413710}"/>
      </w:docPartPr>
      <w:docPartBody>
        <w:p w:rsidR="00CC0D5E" w:rsidRDefault="002B515A">
          <w:pPr>
            <w:pStyle w:val="39960D7B37CD4725B847FB361DD17AD7"/>
          </w:pPr>
          <w:r w:rsidRPr="0034576F">
            <w:rPr>
              <w:rStyle w:val="PlaceholderText"/>
              <w:b/>
            </w:rPr>
            <w:t>Afilierea la universitate</w:t>
          </w:r>
        </w:p>
      </w:docPartBody>
    </w:docPart>
    <w:docPart>
      <w:docPartPr>
        <w:name w:val="70056493B2214AE5B177CAF99BA97838"/>
        <w:category>
          <w:name w:val="General"/>
          <w:gallery w:val="placeholder"/>
        </w:category>
        <w:types>
          <w:type w:val="bbPlcHdr"/>
        </w:types>
        <w:behaviors>
          <w:behavior w:val="content"/>
        </w:behaviors>
        <w:guid w:val="{764A1185-99CB-4498-AA9B-33F60F2B67FB}"/>
      </w:docPartPr>
      <w:docPartBody>
        <w:p w:rsidR="00CC0D5E" w:rsidRDefault="002B515A">
          <w:pPr>
            <w:pStyle w:val="70056493B2214AE5B177CAF99BA97838"/>
          </w:pPr>
          <w:r>
            <w:rPr>
              <w:rStyle w:val="PlaceholderText"/>
            </w:rPr>
            <w:t>Adresa poștei electronice</w:t>
          </w:r>
        </w:p>
      </w:docPartBody>
    </w:docPart>
    <w:docPart>
      <w:docPartPr>
        <w:name w:val="C75B21882EAB43C791EC0C43852D857A"/>
        <w:category>
          <w:name w:val="General"/>
          <w:gallery w:val="placeholder"/>
        </w:category>
        <w:types>
          <w:type w:val="bbPlcHdr"/>
        </w:types>
        <w:behaviors>
          <w:behavior w:val="content"/>
        </w:behaviors>
        <w:guid w:val="{CDBADCFE-E7CA-43F8-AF37-0B61AF2DB417}"/>
      </w:docPartPr>
      <w:docPartBody>
        <w:p w:rsidR="00CC0D5E" w:rsidRDefault="002B515A">
          <w:pPr>
            <w:pStyle w:val="C75B21882EAB43C791EC0C43852D857A"/>
          </w:pPr>
          <w:r w:rsidRPr="0034576F">
            <w:rPr>
              <w:rStyle w:val="PlaceholderText"/>
              <w:rFonts w:ascii="Candara Light" w:hAnsi="Candara Light"/>
            </w:rPr>
            <w:t>Un scurt rezumat al comunicării</w:t>
          </w:r>
        </w:p>
      </w:docPartBody>
    </w:docPart>
    <w:docPart>
      <w:docPartPr>
        <w:name w:val="8767D6FE799E4BF8A676D88898DCCF74"/>
        <w:category>
          <w:name w:val="General"/>
          <w:gallery w:val="placeholder"/>
        </w:category>
        <w:types>
          <w:type w:val="bbPlcHdr"/>
        </w:types>
        <w:behaviors>
          <w:behavior w:val="content"/>
        </w:behaviors>
        <w:guid w:val="{F861233D-278C-4B62-BB57-62BA9BD22348}"/>
      </w:docPartPr>
      <w:docPartBody>
        <w:p w:rsidR="00CC0D5E" w:rsidRDefault="002B515A">
          <w:pPr>
            <w:pStyle w:val="8767D6FE799E4BF8A676D88898DCCF74"/>
          </w:pPr>
          <w:r w:rsidRPr="0090245E">
            <w:rPr>
              <w:rStyle w:val="PlaceholderText"/>
            </w:rPr>
            <w:t>Click here to enter text.</w:t>
          </w:r>
        </w:p>
      </w:docPartBody>
    </w:docPart>
    <w:docPart>
      <w:docPartPr>
        <w:name w:val="4BB6F37DFF4B4A89955A4E71730D6BEF"/>
        <w:category>
          <w:name w:val="General"/>
          <w:gallery w:val="placeholder"/>
        </w:category>
        <w:types>
          <w:type w:val="bbPlcHdr"/>
        </w:types>
        <w:behaviors>
          <w:behavior w:val="content"/>
        </w:behaviors>
        <w:guid w:val="{83B8C095-22A3-47FB-BF0D-B41BE9341AA6}"/>
      </w:docPartPr>
      <w:docPartBody>
        <w:p w:rsidR="00CC0D5E" w:rsidRDefault="002B515A">
          <w:pPr>
            <w:pStyle w:val="4BB6F37DFF4B4A89955A4E71730D6BEF"/>
          </w:pPr>
          <w:r>
            <w:rPr>
              <w:rStyle w:val="PlaceholderText"/>
            </w:rPr>
            <w:t>Sursele de inspirație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ndara Light">
    <w:panose1 w:val="020E0502030303020204"/>
    <w:charset w:val="CC"/>
    <w:family w:val="swiss"/>
    <w:pitch w:val="variable"/>
    <w:sig w:usb0="A00002FF"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5A"/>
    <w:rsid w:val="002B515A"/>
    <w:rsid w:val="00A45734"/>
    <w:rsid w:val="00CC0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E83C1944A84961963509E60D694FEA">
    <w:name w:val="B5E83C1944A84961963509E60D694FEA"/>
  </w:style>
  <w:style w:type="paragraph" w:customStyle="1" w:styleId="D4C8ADCFEE5D49EF9502221E00EFEC97">
    <w:name w:val="D4C8ADCFEE5D49EF9502221E00EFEC97"/>
  </w:style>
  <w:style w:type="paragraph" w:customStyle="1" w:styleId="2EB18EA942E74981BA4620CBB776BE4B">
    <w:name w:val="2EB18EA942E74981BA4620CBB776BE4B"/>
  </w:style>
  <w:style w:type="paragraph" w:customStyle="1" w:styleId="39960D7B37CD4725B847FB361DD17AD7">
    <w:name w:val="39960D7B37CD4725B847FB361DD17AD7"/>
  </w:style>
  <w:style w:type="paragraph" w:customStyle="1" w:styleId="70056493B2214AE5B177CAF99BA97838">
    <w:name w:val="70056493B2214AE5B177CAF99BA97838"/>
  </w:style>
  <w:style w:type="paragraph" w:customStyle="1" w:styleId="C75B21882EAB43C791EC0C43852D857A">
    <w:name w:val="C75B21882EAB43C791EC0C43852D857A"/>
  </w:style>
  <w:style w:type="paragraph" w:customStyle="1" w:styleId="8767D6FE799E4BF8A676D88898DCCF74">
    <w:name w:val="8767D6FE799E4BF8A676D88898DCCF74"/>
  </w:style>
  <w:style w:type="paragraph" w:customStyle="1" w:styleId="4BB6F37DFF4B4A89955A4E71730D6BEF">
    <w:name w:val="4BB6F37DFF4B4A89955A4E71730D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Lab7_4.dotx</Template>
  <TotalTime>4</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2021-10-16T21:18:00Z</dcterms:created>
  <dcterms:modified xsi:type="dcterms:W3CDTF">2021-10-16T23:50:00Z</dcterms:modified>
</cp:coreProperties>
</file>